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94"/>
        <w:gridCol w:w="3019"/>
        <w:gridCol w:w="3563"/>
        <w:gridCol w:w="2488"/>
        <w:gridCol w:w="836"/>
      </w:tblGrid>
      <w:tr w:rsidR="00605A5B" w14:paraId="08652C38" w14:textId="77777777" w:rsidTr="00913A8C">
        <w:trPr>
          <w:trHeight w:val="1800"/>
        </w:trPr>
        <w:tc>
          <w:tcPr>
            <w:tcW w:w="896" w:type="dxa"/>
            <w:tcBorders>
              <w:bottom w:val="single" w:sz="18" w:space="0" w:color="648276" w:themeColor="accent5"/>
            </w:tcBorders>
          </w:tcPr>
          <w:p w14:paraId="1C4C9727" w14:textId="77777777" w:rsidR="00605A5B" w:rsidRDefault="00605A5B"/>
        </w:tc>
        <w:tc>
          <w:tcPr>
            <w:tcW w:w="9045" w:type="dxa"/>
            <w:gridSpan w:val="3"/>
            <w:tcBorders>
              <w:bottom w:val="single" w:sz="18" w:space="0" w:color="648276" w:themeColor="accent5"/>
            </w:tcBorders>
          </w:tcPr>
          <w:p w14:paraId="414F86F0" w14:textId="310F7194" w:rsidR="00605A5B" w:rsidRDefault="00BD5BED" w:rsidP="00605A5B">
            <w:pPr>
              <w:pStyle w:val="Title"/>
              <w:rPr>
                <w:sz w:val="72"/>
                <w:szCs w:val="72"/>
              </w:rPr>
            </w:pPr>
            <w:r w:rsidRPr="00E62DEA">
              <w:rPr>
                <w:sz w:val="72"/>
                <w:szCs w:val="72"/>
              </w:rPr>
              <w:t>Jessica Whitman</w:t>
            </w:r>
            <w:r w:rsidR="00A77921" w:rsidRPr="00E62DEA">
              <w:rPr>
                <w:sz w:val="72"/>
                <w:szCs w:val="72"/>
              </w:rPr>
              <w:t xml:space="preserve"> </w:t>
            </w:r>
          </w:p>
          <w:p w14:paraId="388519ED" w14:textId="1486BD0D" w:rsidR="007974AC" w:rsidRPr="007974AC" w:rsidRDefault="007974AC" w:rsidP="007974AC">
            <w:pPr>
              <w:pStyle w:val="Subtitle"/>
              <w:rPr>
                <w:sz w:val="36"/>
                <w:szCs w:val="36"/>
              </w:rPr>
            </w:pPr>
            <w:r w:rsidRPr="007974AC">
              <w:rPr>
                <w:sz w:val="36"/>
                <w:szCs w:val="36"/>
              </w:rPr>
              <w:t>Web Developer</w:t>
            </w:r>
          </w:p>
          <w:p w14:paraId="788FA0AF" w14:textId="7800380C" w:rsidR="00BB700E" w:rsidRPr="006648E7" w:rsidRDefault="00B815FC" w:rsidP="006648E7">
            <w:pPr>
              <w:pStyle w:val="TextRight"/>
              <w:rPr>
                <w:rStyle w:val="Emphasis"/>
                <w:color w:val="4A6158" w:themeColor="accent5" w:themeShade="BF"/>
                <w:sz w:val="20"/>
                <w:szCs w:val="20"/>
              </w:rPr>
            </w:pPr>
            <w:r w:rsidRPr="006648E7">
              <w:t>LinkedIn</w:t>
            </w:r>
            <w:r w:rsidRPr="006648E7">
              <w:rPr>
                <w:rStyle w:val="Emphasis"/>
                <w:color w:val="auto"/>
                <w:sz w:val="20"/>
                <w:szCs w:val="20"/>
              </w:rPr>
              <w:t>:</w:t>
            </w:r>
            <w:r w:rsidR="00BB700E" w:rsidRPr="006648E7">
              <w:rPr>
                <w:rStyle w:val="Emphasis"/>
                <w:sz w:val="20"/>
                <w:szCs w:val="20"/>
              </w:rPr>
              <w:t xml:space="preserve"> </w:t>
            </w:r>
            <w:hyperlink r:id="rId10" w:history="1">
              <w:r w:rsidR="00BB700E" w:rsidRPr="006648E7">
                <w:rPr>
                  <w:rStyle w:val="Hyperlink"/>
                  <w:color w:val="4A6158" w:themeColor="accent5" w:themeShade="BF"/>
                  <w:sz w:val="20"/>
                  <w:szCs w:val="20"/>
                </w:rPr>
                <w:t>https://www.linkedin.com/in/jessica-whitman-9529301bb/</w:t>
              </w:r>
            </w:hyperlink>
            <w:r w:rsidRPr="006648E7">
              <w:rPr>
                <w:rStyle w:val="Emphasis"/>
                <w:color w:val="4A6158" w:themeColor="accent5" w:themeShade="BF"/>
                <w:sz w:val="20"/>
                <w:szCs w:val="20"/>
              </w:rPr>
              <w:t xml:space="preserve"> </w:t>
            </w:r>
          </w:p>
          <w:p w14:paraId="5BE2EB47" w14:textId="16DE3DD4" w:rsidR="00BB700E" w:rsidRPr="006648E7" w:rsidRDefault="00B815FC" w:rsidP="006648E7">
            <w:pPr>
              <w:pStyle w:val="TextRight"/>
              <w:rPr>
                <w:rStyle w:val="Emphasis"/>
                <w:sz w:val="20"/>
                <w:szCs w:val="20"/>
              </w:rPr>
            </w:pPr>
            <w:r w:rsidRPr="006648E7">
              <w:t>GitHub:</w:t>
            </w:r>
            <w:r w:rsidRPr="006648E7">
              <w:rPr>
                <w:rStyle w:val="Emphasis"/>
                <w:color w:val="4A6158" w:themeColor="accent5" w:themeShade="BF"/>
                <w:sz w:val="20"/>
                <w:szCs w:val="20"/>
              </w:rPr>
              <w:t xml:space="preserve"> </w:t>
            </w:r>
            <w:hyperlink r:id="rId11" w:history="1">
              <w:r w:rsidR="00567334" w:rsidRPr="006648E7">
                <w:rPr>
                  <w:rStyle w:val="Hyperlink"/>
                  <w:color w:val="4A6158" w:themeColor="accent5" w:themeShade="BF"/>
                  <w:sz w:val="20"/>
                  <w:szCs w:val="20"/>
                </w:rPr>
                <w:t>https://github.com/Jessica264365</w:t>
              </w:r>
            </w:hyperlink>
          </w:p>
          <w:p w14:paraId="22F881E0" w14:textId="671691D2" w:rsidR="00605A5B" w:rsidRPr="00FB3227" w:rsidRDefault="00B815FC" w:rsidP="006648E7">
            <w:pPr>
              <w:pStyle w:val="TextRight"/>
              <w:rPr>
                <w:szCs w:val="22"/>
              </w:rPr>
            </w:pPr>
            <w:r w:rsidRPr="006648E7">
              <w:t>Portfolio:</w:t>
            </w:r>
            <w:r w:rsidRPr="006648E7">
              <w:rPr>
                <w:rStyle w:val="Emphasis"/>
                <w:color w:val="4A6158" w:themeColor="accent5" w:themeShade="BF"/>
                <w:sz w:val="20"/>
                <w:szCs w:val="20"/>
              </w:rPr>
              <w:t xml:space="preserve"> </w:t>
            </w:r>
            <w:hyperlink r:id="rId12" w:history="1">
              <w:r w:rsidR="00FD6B3E" w:rsidRPr="006648E7">
                <w:rPr>
                  <w:rStyle w:val="Hyperlink"/>
                  <w:color w:val="4A6158" w:themeColor="accent5" w:themeShade="BF"/>
                  <w:sz w:val="20"/>
                  <w:szCs w:val="20"/>
                </w:rPr>
                <w:t>https://jessica264365.github.io/Portfolio/</w:t>
              </w:r>
            </w:hyperlink>
          </w:p>
        </w:tc>
        <w:tc>
          <w:tcPr>
            <w:tcW w:w="859" w:type="dxa"/>
            <w:tcBorders>
              <w:bottom w:val="single" w:sz="18" w:space="0" w:color="648276" w:themeColor="accent5"/>
            </w:tcBorders>
          </w:tcPr>
          <w:p w14:paraId="329B3C4D" w14:textId="77777777" w:rsidR="00605A5B" w:rsidRDefault="00605A5B"/>
        </w:tc>
      </w:tr>
      <w:tr w:rsidR="00F4501B" w14:paraId="5504A5CC" w14:textId="77777777" w:rsidTr="00C50208">
        <w:tc>
          <w:tcPr>
            <w:tcW w:w="374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C5E1672" w14:textId="77777777" w:rsidR="00F4501B" w:rsidRDefault="00F4501B"/>
        </w:tc>
        <w:tc>
          <w:tcPr>
            <w:tcW w:w="3631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08FCC70" w14:textId="77777777" w:rsidR="00F4501B" w:rsidRDefault="00F4501B"/>
        </w:tc>
        <w:tc>
          <w:tcPr>
            <w:tcW w:w="3429" w:type="dxa"/>
            <w:gridSpan w:val="2"/>
            <w:tcBorders>
              <w:top w:val="single" w:sz="18" w:space="0" w:color="648276" w:themeColor="accent5"/>
            </w:tcBorders>
          </w:tcPr>
          <w:p w14:paraId="17A2A0EF" w14:textId="77777777" w:rsidR="00F4501B" w:rsidRDefault="00F4501B"/>
        </w:tc>
      </w:tr>
      <w:tr w:rsidR="00605A5B" w14:paraId="2E2B3FC8" w14:textId="77777777" w:rsidTr="00291C75">
        <w:trPr>
          <w:trHeight w:val="2186"/>
        </w:trPr>
        <w:tc>
          <w:tcPr>
            <w:tcW w:w="3740" w:type="dxa"/>
            <w:gridSpan w:val="2"/>
            <w:tcBorders>
              <w:right w:val="single" w:sz="18" w:space="0" w:color="648276" w:themeColor="accent5"/>
            </w:tcBorders>
          </w:tcPr>
          <w:p w14:paraId="2E596D0F" w14:textId="77777777" w:rsidR="00605A5B" w:rsidRPr="00605A5B" w:rsidRDefault="007974AC" w:rsidP="00605A5B">
            <w:pPr>
              <w:pStyle w:val="Heading1"/>
            </w:pPr>
            <w:sdt>
              <w:sdtPr>
                <w:id w:val="1604447469"/>
                <w:placeholder>
                  <w:docPart w:val="AC170695038B442BBCBD59CC7820367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0E7E2A96" w14:textId="19346F25" w:rsidR="00BD5BED" w:rsidRPr="003D38E4" w:rsidRDefault="00BD5BED" w:rsidP="00BD5BED">
            <w:pPr>
              <w:pStyle w:val="TextLeft"/>
              <w:rPr>
                <w:szCs w:val="22"/>
              </w:rPr>
            </w:pPr>
            <w:r w:rsidRPr="003D38E4">
              <w:rPr>
                <w:szCs w:val="22"/>
              </w:rPr>
              <w:t>4535 44</w:t>
            </w:r>
            <w:r w:rsidRPr="003D38E4">
              <w:rPr>
                <w:szCs w:val="22"/>
                <w:vertAlign w:val="superscript"/>
              </w:rPr>
              <w:t>th</w:t>
            </w:r>
            <w:r w:rsidRPr="003D38E4">
              <w:rPr>
                <w:szCs w:val="22"/>
              </w:rPr>
              <w:t xml:space="preserve"> Ave SW #207 </w:t>
            </w:r>
          </w:p>
          <w:p w14:paraId="690DDD28" w14:textId="0B98B031" w:rsidR="00C1095A" w:rsidRPr="003D38E4" w:rsidRDefault="00BD5BED" w:rsidP="00BD5BED">
            <w:pPr>
              <w:pStyle w:val="TextLeft"/>
              <w:rPr>
                <w:szCs w:val="22"/>
              </w:rPr>
            </w:pPr>
            <w:r w:rsidRPr="003D38E4">
              <w:rPr>
                <w:szCs w:val="22"/>
              </w:rPr>
              <w:t>Seattle, WA 98116</w:t>
            </w:r>
          </w:p>
          <w:p w14:paraId="53EA3FF1" w14:textId="0A21845D" w:rsidR="00C1095A" w:rsidRPr="003D38E4" w:rsidRDefault="00BD5BED" w:rsidP="00C1095A">
            <w:pPr>
              <w:pStyle w:val="TextLeft"/>
              <w:rPr>
                <w:szCs w:val="22"/>
              </w:rPr>
            </w:pPr>
            <w:r w:rsidRPr="003D38E4">
              <w:rPr>
                <w:szCs w:val="22"/>
              </w:rPr>
              <w:t>(360)808-1180</w:t>
            </w:r>
          </w:p>
          <w:p w14:paraId="5CA3D66B" w14:textId="5271226E" w:rsidR="00C1095A" w:rsidRPr="003D38E4" w:rsidRDefault="00BD5BED" w:rsidP="00C1095A">
            <w:pPr>
              <w:pStyle w:val="TextLeft"/>
              <w:rPr>
                <w:szCs w:val="22"/>
              </w:rPr>
            </w:pPr>
            <w:r w:rsidRPr="003D38E4">
              <w:rPr>
                <w:szCs w:val="22"/>
              </w:rPr>
              <w:t>jessicamorrison.webdev@gmail.com</w:t>
            </w:r>
          </w:p>
          <w:p w14:paraId="5942B378" w14:textId="77777777" w:rsidR="003D38E4" w:rsidRPr="003D38E4" w:rsidRDefault="003D38E4" w:rsidP="003D38E4"/>
          <w:p w14:paraId="1465A6DB" w14:textId="77777777" w:rsidR="00605A5B" w:rsidRDefault="00605A5B" w:rsidP="00605A5B">
            <w:pPr>
              <w:pStyle w:val="TextLeft"/>
            </w:pPr>
          </w:p>
        </w:tc>
        <w:tc>
          <w:tcPr>
            <w:tcW w:w="706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1ABEED30" w14:textId="77777777" w:rsidR="00605A5B" w:rsidRDefault="007974AC" w:rsidP="00605A5B">
            <w:pPr>
              <w:pStyle w:val="Heading2"/>
            </w:pPr>
            <w:sdt>
              <w:sdtPr>
                <w:id w:val="-651833632"/>
                <w:placeholder>
                  <w:docPart w:val="839D38F45AE746ED97927F7477A704B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299E04CF" w14:textId="25C24F5E" w:rsidR="00605A5B" w:rsidRPr="003D38E4" w:rsidRDefault="001839B3" w:rsidP="001839B3">
            <w:pPr>
              <w:pStyle w:val="TextRight"/>
              <w:rPr>
                <w:szCs w:val="22"/>
              </w:rPr>
            </w:pPr>
            <w:r w:rsidRPr="003D38E4">
              <w:rPr>
                <w:szCs w:val="22"/>
              </w:rPr>
              <w:t>Certified Full Stack Web Developer with a demonstrated history of time management and team</w:t>
            </w:r>
            <w:r w:rsidRPr="003D38E4">
              <w:rPr>
                <w:szCs w:val="22"/>
              </w:rPr>
              <w:t xml:space="preserve"> </w:t>
            </w:r>
            <w:r w:rsidRPr="003D38E4">
              <w:rPr>
                <w:szCs w:val="22"/>
              </w:rPr>
              <w:t>management. Experience with working as a team on GitHub and Heroku to create and deploy applications. Adaptable to every situation</w:t>
            </w:r>
            <w:r w:rsidRPr="003D38E4">
              <w:rPr>
                <w:szCs w:val="22"/>
              </w:rPr>
              <w:t>.</w:t>
            </w:r>
          </w:p>
        </w:tc>
      </w:tr>
      <w:tr w:rsidR="000E1D44" w14:paraId="3CF8A093" w14:textId="77777777" w:rsidTr="00C50208">
        <w:trPr>
          <w:trHeight w:val="4397"/>
        </w:trPr>
        <w:tc>
          <w:tcPr>
            <w:tcW w:w="3740" w:type="dxa"/>
            <w:gridSpan w:val="2"/>
            <w:tcBorders>
              <w:right w:val="single" w:sz="18" w:space="0" w:color="648276" w:themeColor="accent5"/>
            </w:tcBorders>
          </w:tcPr>
          <w:p w14:paraId="4C3AB98A" w14:textId="77777777" w:rsidR="000E1D44" w:rsidRDefault="007974AC" w:rsidP="000E1D44">
            <w:pPr>
              <w:pStyle w:val="Heading1"/>
            </w:pPr>
            <w:sdt>
              <w:sdtPr>
                <w:id w:val="1723097672"/>
                <w:placeholder>
                  <w:docPart w:val="D5F70A8A7E4845D6BE0D2BA8FCB8476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1CED588F" w14:textId="77777777" w:rsidR="008B3FC4" w:rsidRPr="007C18E4" w:rsidRDefault="008B3FC4" w:rsidP="008B3FC4">
            <w:pPr>
              <w:pStyle w:val="TextLeft"/>
              <w:rPr>
                <w:sz w:val="20"/>
                <w:szCs w:val="20"/>
              </w:rPr>
            </w:pPr>
            <w:r w:rsidRPr="007C18E4">
              <w:rPr>
                <w:rStyle w:val="Emphasis"/>
              </w:rPr>
              <w:t>University of Washington</w:t>
            </w:r>
            <w:r w:rsidRPr="007C18E4">
              <w:rPr>
                <w:sz w:val="20"/>
                <w:szCs w:val="20"/>
              </w:rPr>
              <w:t>,</w:t>
            </w:r>
          </w:p>
          <w:p w14:paraId="7BC261A7" w14:textId="4CEFD78A" w:rsidR="008B3FC4" w:rsidRPr="003D38E4" w:rsidRDefault="008B3FC4" w:rsidP="008B3FC4">
            <w:pPr>
              <w:pStyle w:val="TextLeft"/>
              <w:rPr>
                <w:i/>
                <w:iCs/>
                <w:sz w:val="20"/>
                <w:szCs w:val="20"/>
              </w:rPr>
            </w:pPr>
            <w:r w:rsidRPr="003D38E4">
              <w:rPr>
                <w:i/>
                <w:iCs/>
                <w:sz w:val="20"/>
                <w:szCs w:val="20"/>
              </w:rPr>
              <w:t>Seattle, WA</w:t>
            </w:r>
          </w:p>
          <w:p w14:paraId="30379122" w14:textId="72C21B69" w:rsidR="008B3FC4" w:rsidRPr="003D38E4" w:rsidRDefault="008B3FC4" w:rsidP="008B3FC4">
            <w:pPr>
              <w:pStyle w:val="TextLeft"/>
              <w:rPr>
                <w:szCs w:val="22"/>
              </w:rPr>
            </w:pPr>
            <w:r w:rsidRPr="003D38E4">
              <w:rPr>
                <w:szCs w:val="22"/>
              </w:rPr>
              <w:t>Earned a certificate in full stack web development</w:t>
            </w:r>
            <w:r w:rsidR="001839B3" w:rsidRPr="003D38E4">
              <w:rPr>
                <w:szCs w:val="22"/>
              </w:rPr>
              <w:t>.</w:t>
            </w:r>
          </w:p>
          <w:p w14:paraId="2A52B690" w14:textId="77777777" w:rsidR="008B3FC4" w:rsidRPr="007C18E4" w:rsidRDefault="008B3FC4" w:rsidP="008B3FC4">
            <w:pPr>
              <w:pStyle w:val="TextLeft"/>
              <w:rPr>
                <w:sz w:val="20"/>
                <w:szCs w:val="20"/>
              </w:rPr>
            </w:pPr>
          </w:p>
          <w:p w14:paraId="423273E0" w14:textId="294166DC" w:rsidR="008B3FC4" w:rsidRPr="007C18E4" w:rsidRDefault="008B3FC4" w:rsidP="008B3FC4">
            <w:pPr>
              <w:pStyle w:val="TextLeft"/>
              <w:rPr>
                <w:rStyle w:val="Emphasis"/>
              </w:rPr>
            </w:pPr>
            <w:r w:rsidRPr="007C18E4">
              <w:rPr>
                <w:rStyle w:val="Emphasis"/>
              </w:rPr>
              <w:t>Seattle Central College</w:t>
            </w:r>
            <w:r w:rsidRPr="007C18E4">
              <w:rPr>
                <w:rStyle w:val="Emphasis"/>
              </w:rPr>
              <w:t>,</w:t>
            </w:r>
          </w:p>
          <w:p w14:paraId="24942FBE" w14:textId="77777777" w:rsidR="008B3FC4" w:rsidRPr="003D38E4" w:rsidRDefault="008B3FC4" w:rsidP="008B3FC4">
            <w:pPr>
              <w:pStyle w:val="TextLeft"/>
              <w:rPr>
                <w:i/>
                <w:iCs/>
                <w:sz w:val="20"/>
                <w:szCs w:val="20"/>
              </w:rPr>
            </w:pPr>
            <w:r w:rsidRPr="003D38E4">
              <w:rPr>
                <w:i/>
                <w:iCs/>
                <w:sz w:val="20"/>
                <w:szCs w:val="20"/>
              </w:rPr>
              <w:t>Seattle, WA</w:t>
            </w:r>
          </w:p>
          <w:p w14:paraId="6EE3EA07" w14:textId="34F32FFF" w:rsidR="00DF4B56" w:rsidRPr="003D38E4" w:rsidRDefault="008B3FC4" w:rsidP="003D38E4">
            <w:pPr>
              <w:pStyle w:val="TextLeft"/>
              <w:rPr>
                <w:szCs w:val="22"/>
              </w:rPr>
            </w:pPr>
            <w:r w:rsidRPr="003D38E4">
              <w:rPr>
                <w:szCs w:val="22"/>
              </w:rPr>
              <w:t xml:space="preserve">Completed 30 credits towards a AS degree in nursing. Fields of study include chemistry, English, math, and </w:t>
            </w:r>
            <w:r w:rsidR="001839B3" w:rsidRPr="003D38E4">
              <w:rPr>
                <w:szCs w:val="22"/>
              </w:rPr>
              <w:t>anatomy and physiology</w:t>
            </w:r>
            <w:r w:rsidR="00DF4B56" w:rsidRPr="003D38E4">
              <w:rPr>
                <w:szCs w:val="22"/>
              </w:rPr>
              <w:t>.</w:t>
            </w:r>
          </w:p>
        </w:tc>
        <w:tc>
          <w:tcPr>
            <w:tcW w:w="706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896024F" w14:textId="13CF1FA0" w:rsidR="00A77921" w:rsidRDefault="008B3FC4" w:rsidP="00A77921">
            <w:pPr>
              <w:pStyle w:val="Heading2"/>
            </w:pPr>
            <w:r>
              <w:t>Projects</w:t>
            </w:r>
          </w:p>
          <w:p w14:paraId="466459DC" w14:textId="12378EE8" w:rsidR="000E1D44" w:rsidRPr="00DF4B56" w:rsidRDefault="001839B3" w:rsidP="000E1D44">
            <w:pPr>
              <w:pStyle w:val="TextRight"/>
              <w:rPr>
                <w:rStyle w:val="Emphasis"/>
              </w:rPr>
            </w:pPr>
            <w:r w:rsidRPr="00DF4B56">
              <w:rPr>
                <w:rStyle w:val="Emphasis"/>
              </w:rPr>
              <w:t xml:space="preserve">Find a </w:t>
            </w:r>
            <w:proofErr w:type="gramStart"/>
            <w:r w:rsidR="006F5EB5" w:rsidRPr="00DF4B56">
              <w:rPr>
                <w:rStyle w:val="Emphasis"/>
              </w:rPr>
              <w:t>Hike</w:t>
            </w:r>
            <w:proofErr w:type="gramEnd"/>
          </w:p>
          <w:p w14:paraId="6DD22311" w14:textId="7399D001" w:rsidR="00DF4B56" w:rsidRPr="007C18E4" w:rsidRDefault="00DF4B56" w:rsidP="007C18E4">
            <w:pPr>
              <w:pStyle w:val="SmallText"/>
              <w:rPr>
                <w:i w:val="0"/>
                <w:iCs/>
                <w:color w:val="4A6158" w:themeColor="accent5" w:themeShade="BF"/>
                <w:szCs w:val="20"/>
              </w:rPr>
            </w:pPr>
            <w:r w:rsidRPr="007C18E4">
              <w:rPr>
                <w:i w:val="0"/>
                <w:iCs/>
                <w:szCs w:val="20"/>
              </w:rPr>
              <w:t xml:space="preserve">Repository: </w:t>
            </w:r>
            <w:hyperlink r:id="rId13" w:history="1">
              <w:r w:rsidRPr="007C18E4">
                <w:rPr>
                  <w:rStyle w:val="Hyperlink"/>
                  <w:i w:val="0"/>
                  <w:iCs/>
                  <w:color w:val="4A6158" w:themeColor="accent5" w:themeShade="BF"/>
                  <w:szCs w:val="20"/>
                </w:rPr>
                <w:t>https://github.com/Jessica264365/Find-A-Hike</w:t>
              </w:r>
            </w:hyperlink>
            <w:r w:rsidRPr="007C18E4">
              <w:rPr>
                <w:i w:val="0"/>
                <w:iCs/>
                <w:color w:val="4A6158" w:themeColor="accent5" w:themeShade="BF"/>
                <w:szCs w:val="20"/>
              </w:rPr>
              <w:t xml:space="preserve"> </w:t>
            </w:r>
          </w:p>
          <w:p w14:paraId="4B17D3EB" w14:textId="302D9993" w:rsidR="00DF4B56" w:rsidRPr="007C18E4" w:rsidRDefault="00DF4B56" w:rsidP="007C18E4">
            <w:pPr>
              <w:pStyle w:val="SmallText"/>
              <w:rPr>
                <w:i w:val="0"/>
                <w:iCs/>
                <w:szCs w:val="20"/>
              </w:rPr>
            </w:pPr>
            <w:r w:rsidRPr="007C18E4">
              <w:rPr>
                <w:i w:val="0"/>
                <w:iCs/>
                <w:szCs w:val="20"/>
              </w:rPr>
              <w:t xml:space="preserve">Deployed: </w:t>
            </w:r>
            <w:hyperlink r:id="rId14" w:history="1">
              <w:r w:rsidRPr="007C18E4">
                <w:rPr>
                  <w:rStyle w:val="Hyperlink"/>
                  <w:i w:val="0"/>
                  <w:iCs/>
                  <w:color w:val="4A6158" w:themeColor="accent5" w:themeShade="BF"/>
                  <w:szCs w:val="20"/>
                </w:rPr>
                <w:t>https://jessica264365.github.io/Find-A-Hike/</w:t>
              </w:r>
            </w:hyperlink>
          </w:p>
          <w:p w14:paraId="64197666" w14:textId="26B363F0" w:rsidR="006F5EB5" w:rsidRPr="003D38E4" w:rsidRDefault="001839B3" w:rsidP="00E84CAB">
            <w:pPr>
              <w:pStyle w:val="TextRight"/>
              <w:spacing w:line="240" w:lineRule="auto"/>
              <w:rPr>
                <w:szCs w:val="22"/>
              </w:rPr>
            </w:pPr>
            <w:r w:rsidRPr="003D38E4">
              <w:rPr>
                <w:szCs w:val="22"/>
              </w:rPr>
              <w:t>A hike locator application. Users enter a location and information is displayed on hikes in that area</w:t>
            </w:r>
            <w:r w:rsidR="002368AB" w:rsidRPr="003D38E4">
              <w:rPr>
                <w:szCs w:val="22"/>
              </w:rPr>
              <w:t xml:space="preserve"> using multiple APIs and ajax calls</w:t>
            </w:r>
            <w:r w:rsidRPr="003D38E4">
              <w:rPr>
                <w:szCs w:val="22"/>
              </w:rPr>
              <w:t xml:space="preserve">. The information includes a brief description, pictures, and trail length. </w:t>
            </w:r>
            <w:r w:rsidR="006F5EB5" w:rsidRPr="003D38E4">
              <w:rPr>
                <w:szCs w:val="22"/>
              </w:rPr>
              <w:t>Hikes can be saved for later</w:t>
            </w:r>
            <w:r w:rsidR="002368AB" w:rsidRPr="003D38E4">
              <w:rPr>
                <w:szCs w:val="22"/>
              </w:rPr>
              <w:t>.</w:t>
            </w:r>
          </w:p>
          <w:p w14:paraId="4B0DA69C" w14:textId="77777777" w:rsidR="009D6E28" w:rsidRPr="009D6E28" w:rsidRDefault="009D6E28" w:rsidP="009D6E28"/>
          <w:p w14:paraId="654B9CB1" w14:textId="183D74FD" w:rsidR="00DF4B56" w:rsidRDefault="002368AB" w:rsidP="006F5EB5">
            <w:pPr>
              <w:rPr>
                <w:rStyle w:val="Emphasis"/>
                <w:sz w:val="22"/>
                <w:szCs w:val="22"/>
              </w:rPr>
            </w:pPr>
            <w:r w:rsidRPr="005E1446">
              <w:rPr>
                <w:rStyle w:val="Emphasis"/>
                <w:sz w:val="22"/>
                <w:szCs w:val="22"/>
              </w:rPr>
              <w:t xml:space="preserve">Eat the </w:t>
            </w:r>
            <w:proofErr w:type="gramStart"/>
            <w:r w:rsidRPr="005E1446">
              <w:rPr>
                <w:rStyle w:val="Emphasis"/>
                <w:sz w:val="22"/>
                <w:szCs w:val="22"/>
              </w:rPr>
              <w:t>Burger</w:t>
            </w:r>
            <w:proofErr w:type="gramEnd"/>
          </w:p>
          <w:p w14:paraId="1F784BFE" w14:textId="001828EC" w:rsidR="005E1446" w:rsidRPr="00781356" w:rsidRDefault="00945A72" w:rsidP="00781356">
            <w:pPr>
              <w:pStyle w:val="SmallText"/>
              <w:rPr>
                <w:rStyle w:val="Emphasis"/>
                <w:i w:val="0"/>
                <w:iCs/>
                <w:color w:val="4A6158" w:themeColor="accent5" w:themeShade="BF"/>
              </w:rPr>
            </w:pPr>
            <w:r w:rsidRPr="00781356">
              <w:rPr>
                <w:rStyle w:val="Emphasis"/>
                <w:i w:val="0"/>
                <w:iCs/>
                <w:color w:val="404040" w:themeColor="text1" w:themeTint="BF"/>
              </w:rPr>
              <w:t xml:space="preserve">Repository: </w:t>
            </w:r>
            <w:hyperlink r:id="rId15" w:history="1">
              <w:r w:rsidRPr="00781356">
                <w:rPr>
                  <w:rStyle w:val="Hyperlink"/>
                  <w:i w:val="0"/>
                  <w:iCs/>
                  <w:color w:val="4A6158" w:themeColor="accent5" w:themeShade="BF"/>
                </w:rPr>
                <w:t>https://github.com/Jessica264365/Eat-The-Burger</w:t>
              </w:r>
            </w:hyperlink>
          </w:p>
          <w:p w14:paraId="2B799B6D" w14:textId="7A6DA30A" w:rsidR="00945A72" w:rsidRPr="00781356" w:rsidRDefault="00945A72" w:rsidP="00781356">
            <w:pPr>
              <w:pStyle w:val="SmallText"/>
              <w:rPr>
                <w:rStyle w:val="Emphasis"/>
                <w:i w:val="0"/>
                <w:iCs/>
                <w:color w:val="404040" w:themeColor="text1" w:themeTint="BF"/>
              </w:rPr>
            </w:pPr>
            <w:r w:rsidRPr="00781356">
              <w:rPr>
                <w:rStyle w:val="Emphasis"/>
                <w:i w:val="0"/>
                <w:iCs/>
                <w:color w:val="404040" w:themeColor="text1" w:themeTint="BF"/>
              </w:rPr>
              <w:t>Deployed</w:t>
            </w:r>
            <w:r w:rsidR="00FE6764" w:rsidRPr="00781356">
              <w:rPr>
                <w:rStyle w:val="Emphasis"/>
                <w:i w:val="0"/>
                <w:iCs/>
                <w:color w:val="404040" w:themeColor="text1" w:themeTint="BF"/>
              </w:rPr>
              <w:t xml:space="preserve">: </w:t>
            </w:r>
            <w:hyperlink r:id="rId16" w:history="1">
              <w:r w:rsidR="00781356" w:rsidRPr="00781356">
                <w:rPr>
                  <w:rStyle w:val="Hyperlink"/>
                  <w:i w:val="0"/>
                  <w:iCs/>
                  <w:color w:val="4A6158" w:themeColor="accent5" w:themeShade="BF"/>
                </w:rPr>
                <w:t>https://frozen-ravine-20884.herokuapp.com/</w:t>
              </w:r>
            </w:hyperlink>
          </w:p>
          <w:p w14:paraId="736D2385" w14:textId="2271C52B" w:rsidR="00414191" w:rsidRPr="003D38E4" w:rsidRDefault="002368AB" w:rsidP="00E84CAB">
            <w:pPr>
              <w:pStyle w:val="TextRight"/>
              <w:spacing w:after="240" w:line="240" w:lineRule="auto"/>
              <w:rPr>
                <w:szCs w:val="22"/>
              </w:rPr>
            </w:pPr>
            <w:r w:rsidRPr="003D38E4">
              <w:rPr>
                <w:rStyle w:val="Emphasis"/>
                <w:color w:val="404040" w:themeColor="text1" w:themeTint="BF"/>
                <w:szCs w:val="22"/>
              </w:rPr>
              <w:t>This is a burger logging application that</w:t>
            </w:r>
            <w:r w:rsidRPr="003D38E4">
              <w:rPr>
                <w:rStyle w:val="Emphasis"/>
                <w:color w:val="404040" w:themeColor="text1" w:themeTint="BF"/>
                <w:szCs w:val="22"/>
              </w:rPr>
              <w:t xml:space="preserve"> demonstrates</w:t>
            </w:r>
            <w:r w:rsidRPr="003D38E4">
              <w:rPr>
                <w:rStyle w:val="Emphasis"/>
                <w:color w:val="404040" w:themeColor="text1" w:themeTint="BF"/>
                <w:szCs w:val="22"/>
              </w:rPr>
              <w:t xml:space="preserve"> the use of ORM utilization, Handlebars, MySQL, Node, and Express. When a burger is added by the user it is saved in a MySQL database until it is "devoured"</w:t>
            </w:r>
            <w:r w:rsidR="00AA6057" w:rsidRPr="003D38E4">
              <w:rPr>
                <w:rStyle w:val="Emphasis"/>
                <w:color w:val="404040" w:themeColor="text1" w:themeTint="BF"/>
                <w:szCs w:val="22"/>
              </w:rPr>
              <w:t>.</w:t>
            </w:r>
          </w:p>
        </w:tc>
      </w:tr>
      <w:tr w:rsidR="00DF4B56" w14:paraId="4EF8DD90" w14:textId="77777777" w:rsidTr="00C50208">
        <w:trPr>
          <w:trHeight w:val="70"/>
        </w:trPr>
        <w:tc>
          <w:tcPr>
            <w:tcW w:w="3740" w:type="dxa"/>
            <w:gridSpan w:val="2"/>
            <w:tcBorders>
              <w:right w:val="single" w:sz="18" w:space="0" w:color="648276" w:themeColor="accent5"/>
            </w:tcBorders>
          </w:tcPr>
          <w:p w14:paraId="29494D6E" w14:textId="77777777" w:rsidR="00C50208" w:rsidRPr="00C50208" w:rsidRDefault="00C50208" w:rsidP="00C50208">
            <w:pPr>
              <w:spacing w:before="120" w:after="120"/>
              <w:jc w:val="right"/>
              <w:outlineLvl w:val="0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 w:rsidRPr="00C50208"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 xml:space="preserve">Technical Skills &amp; Methodologies </w:t>
            </w:r>
          </w:p>
          <w:p w14:paraId="7C2C4FD8" w14:textId="77777777" w:rsidR="00C50208" w:rsidRPr="00C50208" w:rsidRDefault="00C50208" w:rsidP="00C50208">
            <w:pPr>
              <w:spacing w:line="288" w:lineRule="auto"/>
              <w:jc w:val="right"/>
              <w:rPr>
                <w:color w:val="404040" w:themeColor="text1" w:themeTint="BF"/>
                <w:sz w:val="22"/>
                <w:szCs w:val="22"/>
              </w:rPr>
            </w:pPr>
            <w:r w:rsidRPr="00C50208">
              <w:rPr>
                <w:color w:val="404040" w:themeColor="text1" w:themeTint="BF"/>
                <w:sz w:val="22"/>
                <w:szCs w:val="22"/>
              </w:rPr>
              <w:t xml:space="preserve">JavaScript | CSS | HTML5 | React | Node | Bootstrap | Express | MongoDB | MySQL | Handlebars | OOP | ORM | MVC | GitHub | </w:t>
            </w:r>
            <w:proofErr w:type="gramStart"/>
            <w:r w:rsidRPr="00C50208">
              <w:rPr>
                <w:color w:val="404040" w:themeColor="text1" w:themeTint="BF"/>
                <w:sz w:val="22"/>
                <w:szCs w:val="22"/>
              </w:rPr>
              <w:t>Heroku</w:t>
            </w:r>
            <w:proofErr w:type="gramEnd"/>
          </w:p>
          <w:p w14:paraId="0BBB4D0D" w14:textId="77777777" w:rsidR="00C50208" w:rsidRPr="00C50208" w:rsidRDefault="00C50208" w:rsidP="00C50208"/>
          <w:p w14:paraId="1C0364D7" w14:textId="649D1FBD" w:rsidR="00DF4B56" w:rsidRDefault="00DF4B56" w:rsidP="00C50208">
            <w:pPr>
              <w:spacing w:line="288" w:lineRule="auto"/>
              <w:jc w:val="right"/>
            </w:pPr>
          </w:p>
        </w:tc>
        <w:tc>
          <w:tcPr>
            <w:tcW w:w="7060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494047C0" w14:textId="69B19050" w:rsidR="00DF4B56" w:rsidRDefault="00A67DEF" w:rsidP="00A77921">
            <w:pPr>
              <w:pStyle w:val="Heading2"/>
            </w:pPr>
            <w:r>
              <w:t>Experience</w:t>
            </w:r>
          </w:p>
          <w:p w14:paraId="155D8FF3" w14:textId="50613DF0" w:rsidR="00DF4B56" w:rsidRPr="00B73F6E" w:rsidRDefault="00A67DEF" w:rsidP="00C05120">
            <w:pPr>
              <w:pStyle w:val="SmallText"/>
              <w:rPr>
                <w:rStyle w:val="Emphasis"/>
                <w:i w:val="0"/>
                <w:iCs/>
                <w:szCs w:val="20"/>
              </w:rPr>
            </w:pPr>
            <w:r w:rsidRPr="00C05120">
              <w:rPr>
                <w:rStyle w:val="Emphasis"/>
                <w:i w:val="0"/>
                <w:iCs/>
                <w:sz w:val="22"/>
                <w:szCs w:val="22"/>
              </w:rPr>
              <w:t>Team Lead, Uptown Espresso</w:t>
            </w:r>
            <w:r w:rsidR="00B55030" w:rsidRPr="00C05120">
              <w:rPr>
                <w:rStyle w:val="Emphasis"/>
                <w:i w:val="0"/>
                <w:iCs/>
                <w:sz w:val="22"/>
                <w:szCs w:val="22"/>
              </w:rPr>
              <w:t xml:space="preserve"> </w:t>
            </w:r>
            <w:r w:rsidR="00373F69" w:rsidRPr="00B73F6E">
              <w:rPr>
                <w:rStyle w:val="Emphasis"/>
                <w:szCs w:val="20"/>
              </w:rPr>
              <w:t>Seattle, WA</w:t>
            </w:r>
          </w:p>
          <w:p w14:paraId="293211A7" w14:textId="6930DC9B" w:rsidR="00C05120" w:rsidRDefault="00C05120" w:rsidP="00C05120">
            <w:pPr>
              <w:pStyle w:val="SmallText"/>
              <w:rPr>
                <w:rStyle w:val="Emphasis"/>
                <w:color w:val="auto"/>
              </w:rPr>
            </w:pPr>
            <w:r w:rsidRPr="00C05120">
              <w:rPr>
                <w:rStyle w:val="Emphasis"/>
                <w:color w:val="auto"/>
              </w:rPr>
              <w:t>November 20</w:t>
            </w:r>
            <w:r w:rsidR="00E56680">
              <w:rPr>
                <w:rStyle w:val="Emphasis"/>
                <w:color w:val="auto"/>
              </w:rPr>
              <w:t>13</w:t>
            </w:r>
            <w:r w:rsidRPr="00C05120">
              <w:rPr>
                <w:rStyle w:val="Emphasis"/>
                <w:color w:val="auto"/>
              </w:rPr>
              <w:t xml:space="preserve"> </w:t>
            </w:r>
            <w:r>
              <w:rPr>
                <w:rStyle w:val="Emphasis"/>
                <w:color w:val="auto"/>
              </w:rPr>
              <w:t>–</w:t>
            </w:r>
            <w:r w:rsidRPr="00C05120">
              <w:rPr>
                <w:rStyle w:val="Emphasis"/>
                <w:color w:val="auto"/>
              </w:rPr>
              <w:t xml:space="preserve"> Present</w:t>
            </w:r>
          </w:p>
          <w:p w14:paraId="7A8895F6" w14:textId="77777777" w:rsidR="005773FD" w:rsidRPr="003D38E4" w:rsidRDefault="005773FD" w:rsidP="005773FD">
            <w:pPr>
              <w:rPr>
                <w:sz w:val="22"/>
                <w:szCs w:val="22"/>
              </w:rPr>
            </w:pPr>
          </w:p>
          <w:p w14:paraId="39D11F28" w14:textId="1ECF7FDF" w:rsidR="00C05120" w:rsidRPr="003D38E4" w:rsidRDefault="005773FD" w:rsidP="005773FD">
            <w:pPr>
              <w:pStyle w:val="SmallText"/>
              <w:rPr>
                <w:i w:val="0"/>
                <w:iCs/>
                <w:sz w:val="22"/>
                <w:szCs w:val="22"/>
              </w:rPr>
            </w:pPr>
            <w:r w:rsidRPr="003D38E4">
              <w:rPr>
                <w:i w:val="0"/>
                <w:iCs/>
                <w:sz w:val="22"/>
                <w:szCs w:val="22"/>
              </w:rPr>
              <w:t>Responsible for the daily operations of the café. Kept track of monthly waste, inventory and weekly ordering. Lead a team of baristas and assigned daily task. Stayed with the company while it was acquired by a new owner. Acclimated to every new situation and was the first team lead promoted because of it.</w:t>
            </w:r>
          </w:p>
          <w:p w14:paraId="3986F0E2" w14:textId="7868C65F" w:rsidR="00B55030" w:rsidRPr="00B55030" w:rsidRDefault="00B55030" w:rsidP="00B55030"/>
          <w:p w14:paraId="4168079D" w14:textId="77777777" w:rsidR="00DF4B56" w:rsidRDefault="00DF4B56" w:rsidP="000E1D44">
            <w:pPr>
              <w:pStyle w:val="TextRight"/>
            </w:pPr>
          </w:p>
        </w:tc>
      </w:tr>
    </w:tbl>
    <w:p w14:paraId="7CF0A1AF" w14:textId="77777777" w:rsidR="00C55D85" w:rsidRDefault="00C55D85"/>
    <w:sectPr w:rsidR="00C55D85" w:rsidSect="00F4501B">
      <w:footerReference w:type="default" r:id="rId1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9AA4F" w14:textId="77777777" w:rsidR="00BD5BED" w:rsidRDefault="00BD5BED" w:rsidP="00F316AD">
      <w:r>
        <w:separator/>
      </w:r>
    </w:p>
  </w:endnote>
  <w:endnote w:type="continuationSeparator" w:id="0">
    <w:p w14:paraId="7EF32906" w14:textId="77777777" w:rsidR="00BD5BED" w:rsidRDefault="00BD5BE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62996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B828DB" wp14:editId="28040DA3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A308B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7A1A6" w14:textId="77777777" w:rsidR="00BD5BED" w:rsidRDefault="00BD5BED" w:rsidP="00F316AD">
      <w:r>
        <w:separator/>
      </w:r>
    </w:p>
  </w:footnote>
  <w:footnote w:type="continuationSeparator" w:id="0">
    <w:p w14:paraId="43AF34D3" w14:textId="77777777" w:rsidR="00BD5BED" w:rsidRDefault="00BD5BED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ED"/>
    <w:rsid w:val="000A4000"/>
    <w:rsid w:val="000C2D9E"/>
    <w:rsid w:val="000E1D44"/>
    <w:rsid w:val="001419F6"/>
    <w:rsid w:val="00160678"/>
    <w:rsid w:val="001839B3"/>
    <w:rsid w:val="0020696E"/>
    <w:rsid w:val="002356A2"/>
    <w:rsid w:val="002368AB"/>
    <w:rsid w:val="00274E6A"/>
    <w:rsid w:val="00291C75"/>
    <w:rsid w:val="002D12DA"/>
    <w:rsid w:val="002F13DC"/>
    <w:rsid w:val="003019B2"/>
    <w:rsid w:val="0034688D"/>
    <w:rsid w:val="00373F69"/>
    <w:rsid w:val="003B4E22"/>
    <w:rsid w:val="003D38E4"/>
    <w:rsid w:val="0040233B"/>
    <w:rsid w:val="00414191"/>
    <w:rsid w:val="00473D14"/>
    <w:rsid w:val="00511A6E"/>
    <w:rsid w:val="00541345"/>
    <w:rsid w:val="00541978"/>
    <w:rsid w:val="00567334"/>
    <w:rsid w:val="0057534A"/>
    <w:rsid w:val="005773FD"/>
    <w:rsid w:val="005E1446"/>
    <w:rsid w:val="00605A5B"/>
    <w:rsid w:val="006648E7"/>
    <w:rsid w:val="006C60E6"/>
    <w:rsid w:val="006E70D3"/>
    <w:rsid w:val="006F5EB5"/>
    <w:rsid w:val="00781356"/>
    <w:rsid w:val="007974AC"/>
    <w:rsid w:val="007B0F94"/>
    <w:rsid w:val="007C18E4"/>
    <w:rsid w:val="008B3FC4"/>
    <w:rsid w:val="00913A8C"/>
    <w:rsid w:val="00945A72"/>
    <w:rsid w:val="009D6E28"/>
    <w:rsid w:val="009F61B0"/>
    <w:rsid w:val="00A0759B"/>
    <w:rsid w:val="00A42A34"/>
    <w:rsid w:val="00A67DEF"/>
    <w:rsid w:val="00A77921"/>
    <w:rsid w:val="00A94BAD"/>
    <w:rsid w:val="00AA6057"/>
    <w:rsid w:val="00B27E58"/>
    <w:rsid w:val="00B55030"/>
    <w:rsid w:val="00B575FB"/>
    <w:rsid w:val="00B73F6E"/>
    <w:rsid w:val="00B815FC"/>
    <w:rsid w:val="00BB700E"/>
    <w:rsid w:val="00BD5BED"/>
    <w:rsid w:val="00BE0B90"/>
    <w:rsid w:val="00C0334C"/>
    <w:rsid w:val="00C0429C"/>
    <w:rsid w:val="00C05120"/>
    <w:rsid w:val="00C1095A"/>
    <w:rsid w:val="00C50208"/>
    <w:rsid w:val="00C55D85"/>
    <w:rsid w:val="00C85A41"/>
    <w:rsid w:val="00CA2273"/>
    <w:rsid w:val="00CD50FD"/>
    <w:rsid w:val="00D160AE"/>
    <w:rsid w:val="00D47124"/>
    <w:rsid w:val="00DD5D7B"/>
    <w:rsid w:val="00DF4B56"/>
    <w:rsid w:val="00E001B0"/>
    <w:rsid w:val="00E262E5"/>
    <w:rsid w:val="00E371BA"/>
    <w:rsid w:val="00E56680"/>
    <w:rsid w:val="00E62DEA"/>
    <w:rsid w:val="00E84CAB"/>
    <w:rsid w:val="00ED45E5"/>
    <w:rsid w:val="00F316AD"/>
    <w:rsid w:val="00F4501B"/>
    <w:rsid w:val="00FB3227"/>
    <w:rsid w:val="00FD6B3E"/>
    <w:rsid w:val="00FE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CB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F4B56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7C18E4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Jessica264365/Find-A-Hike%2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essica264365.github.io/Portfoli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frozen-ravine-20884.heroku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essica264365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Jessica264365/Eat-The-Burger" TargetMode="External"/><Relationship Id="rId10" Type="http://schemas.openxmlformats.org/officeDocument/2006/relationships/hyperlink" Target="https://www.linkedin.com/in/jessica-whitman-9529301bb/%20" TargetMode="Externa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jessica264365.github.io/Find-A-Hik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hit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170695038B442BBCBD59CC78203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9D76B-524C-4CA9-BC97-CB306BF643A9}"/>
      </w:docPartPr>
      <w:docPartBody>
        <w:p w:rsidR="00000000" w:rsidRDefault="004C6523">
          <w:pPr>
            <w:pStyle w:val="AC170695038B442BBCBD59CC7820367D"/>
          </w:pPr>
          <w:r w:rsidRPr="00605A5B">
            <w:t>Contact</w:t>
          </w:r>
        </w:p>
      </w:docPartBody>
    </w:docPart>
    <w:docPart>
      <w:docPartPr>
        <w:name w:val="839D38F45AE746ED97927F7477A70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19F76-5E0F-4E4B-8416-6A7B06598292}"/>
      </w:docPartPr>
      <w:docPartBody>
        <w:p w:rsidR="00000000" w:rsidRDefault="004C6523">
          <w:pPr>
            <w:pStyle w:val="839D38F45AE746ED97927F7477A704B0"/>
          </w:pPr>
          <w:r w:rsidRPr="00605A5B">
            <w:t>Objective</w:t>
          </w:r>
        </w:p>
      </w:docPartBody>
    </w:docPart>
    <w:docPart>
      <w:docPartPr>
        <w:name w:val="D5F70A8A7E4845D6BE0D2BA8FCB84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A249-C988-413F-A96F-0A584AA47730}"/>
      </w:docPartPr>
      <w:docPartBody>
        <w:p w:rsidR="00000000" w:rsidRDefault="004C6523">
          <w:pPr>
            <w:pStyle w:val="D5F70A8A7E4845D6BE0D2BA8FCB8476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23"/>
    <w:rsid w:val="004C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05C2FF2CEB472994B3EB939F55BCFF">
    <w:name w:val="2205C2FF2CEB472994B3EB939F55BCFF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55BE80E8638A4EAFA8149BB4A8CB8230">
    <w:name w:val="55BE80E8638A4EAFA8149BB4A8CB8230"/>
  </w:style>
  <w:style w:type="paragraph" w:customStyle="1" w:styleId="3F5D7C570FC943EA8BE91916CD642907">
    <w:name w:val="3F5D7C570FC943EA8BE91916CD642907"/>
  </w:style>
  <w:style w:type="paragraph" w:customStyle="1" w:styleId="AC170695038B442BBCBD59CC7820367D">
    <w:name w:val="AC170695038B442BBCBD59CC7820367D"/>
  </w:style>
  <w:style w:type="paragraph" w:customStyle="1" w:styleId="TextLeft">
    <w:name w:val="TextLeft"/>
    <w:basedOn w:val="Normal"/>
    <w:next w:val="Normal"/>
    <w:uiPriority w:val="4"/>
    <w:qFormat/>
    <w:rsid w:val="004C6523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FC4763344411408E9257547ADEEDF8C1">
    <w:name w:val="FC4763344411408E9257547ADEEDF8C1"/>
  </w:style>
  <w:style w:type="paragraph" w:customStyle="1" w:styleId="05A1CF088A5D48328F1336DA772B2674">
    <w:name w:val="05A1CF088A5D48328F1336DA772B2674"/>
  </w:style>
  <w:style w:type="paragraph" w:customStyle="1" w:styleId="E87A6F5E38724CDAA1B1F1B2C9C6C8E2">
    <w:name w:val="E87A6F5E38724CDAA1B1F1B2C9C6C8E2"/>
  </w:style>
  <w:style w:type="paragraph" w:customStyle="1" w:styleId="839D38F45AE746ED97927F7477A704B0">
    <w:name w:val="839D38F45AE746ED97927F7477A704B0"/>
  </w:style>
  <w:style w:type="paragraph" w:customStyle="1" w:styleId="8B15B08028604A848225DC10564398BD">
    <w:name w:val="8B15B08028604A848225DC10564398BD"/>
  </w:style>
  <w:style w:type="paragraph" w:customStyle="1" w:styleId="D5F70A8A7E4845D6BE0D2BA8FCB84766">
    <w:name w:val="D5F70A8A7E4845D6BE0D2BA8FCB84766"/>
  </w:style>
  <w:style w:type="paragraph" w:customStyle="1" w:styleId="FBB13455D22C450FB97A6059939B93F4">
    <w:name w:val="FBB13455D22C450FB97A6059939B93F4"/>
  </w:style>
  <w:style w:type="paragraph" w:customStyle="1" w:styleId="CA50EDEAE714471F9AC3EE34FF53E1A6">
    <w:name w:val="CA50EDEAE714471F9AC3EE34FF53E1A6"/>
  </w:style>
  <w:style w:type="paragraph" w:customStyle="1" w:styleId="4FF2D7434F824EEF8783A53E34C98100">
    <w:name w:val="4FF2D7434F824EEF8783A53E34C98100"/>
  </w:style>
  <w:style w:type="paragraph" w:customStyle="1" w:styleId="AE39E34CE0CE4E68A67199B09046DABE">
    <w:name w:val="AE39E34CE0CE4E68A67199B09046DABE"/>
  </w:style>
  <w:style w:type="paragraph" w:customStyle="1" w:styleId="9F1BF25090B342FB9D796D220B004083">
    <w:name w:val="9F1BF25090B342FB9D796D220B004083"/>
  </w:style>
  <w:style w:type="paragraph" w:customStyle="1" w:styleId="B09E281B676D4904964D4A518AED42AF">
    <w:name w:val="B09E281B676D4904964D4A518AED42AF"/>
  </w:style>
  <w:style w:type="paragraph" w:customStyle="1" w:styleId="AA70D7B855534DC79A529FBBA1FD5C55">
    <w:name w:val="AA70D7B855534DC79A529FBBA1FD5C55"/>
  </w:style>
  <w:style w:type="paragraph" w:customStyle="1" w:styleId="31BCF0884AA247059AFDB8E19E604406">
    <w:name w:val="31BCF0884AA247059AFDB8E19E604406"/>
  </w:style>
  <w:style w:type="paragraph" w:customStyle="1" w:styleId="85E9D39C78A04C36908A83A0E0BA54EB">
    <w:name w:val="85E9D39C78A04C36908A83A0E0BA54EB"/>
  </w:style>
  <w:style w:type="paragraph" w:customStyle="1" w:styleId="A19297826800428D833EE93E92F7BDE9">
    <w:name w:val="A19297826800428D833EE93E92F7BDE9"/>
  </w:style>
  <w:style w:type="paragraph" w:customStyle="1" w:styleId="7B18EBC1424B48DB9BD188CBBA62FE75">
    <w:name w:val="7B18EBC1424B48DB9BD188CBBA62FE75"/>
  </w:style>
  <w:style w:type="paragraph" w:customStyle="1" w:styleId="A810C5C89C4A40EBAFCD6868619FFC0C">
    <w:name w:val="A810C5C89C4A40EBAFCD6868619FFC0C"/>
  </w:style>
  <w:style w:type="paragraph" w:customStyle="1" w:styleId="E3280DAB89404A57869047F1643E64D2">
    <w:name w:val="E3280DAB89404A57869047F1643E64D2"/>
  </w:style>
  <w:style w:type="paragraph" w:customStyle="1" w:styleId="D937B1AA76F7483B8BB9008FFE888E9F">
    <w:name w:val="D937B1AA76F7483B8BB9008FFE888E9F"/>
  </w:style>
  <w:style w:type="paragraph" w:customStyle="1" w:styleId="90B30247A18D49AFB04D3C9C3EFBCCF0">
    <w:name w:val="90B30247A18D49AFB04D3C9C3EFBCCF0"/>
  </w:style>
  <w:style w:type="paragraph" w:customStyle="1" w:styleId="556C180ABC3F46988E14C7D296CEF3C0">
    <w:name w:val="556C180ABC3F46988E14C7D296CEF3C0"/>
  </w:style>
  <w:style w:type="paragraph" w:customStyle="1" w:styleId="FFD5457A84274EFD9AB82EFAFF2A3EC3">
    <w:name w:val="FFD5457A84274EFD9AB82EFAFF2A3EC3"/>
  </w:style>
  <w:style w:type="paragraph" w:customStyle="1" w:styleId="FB5D1CF5E37E4B4D90CA1F968BB3E873">
    <w:name w:val="FB5D1CF5E37E4B4D90CA1F968BB3E873"/>
  </w:style>
  <w:style w:type="paragraph" w:customStyle="1" w:styleId="TextRight">
    <w:name w:val="TextRight"/>
    <w:basedOn w:val="Normal"/>
    <w:next w:val="Normal"/>
    <w:uiPriority w:val="5"/>
    <w:qFormat/>
    <w:rsid w:val="004C6523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AFBCEA9F944646C394E78D209959D51A">
    <w:name w:val="AFBCEA9F944646C394E78D209959D51A"/>
  </w:style>
  <w:style w:type="paragraph" w:customStyle="1" w:styleId="4F6E017062314895AD13FC23047C7816">
    <w:name w:val="4F6E017062314895AD13FC23047C7816"/>
  </w:style>
  <w:style w:type="paragraph" w:customStyle="1" w:styleId="88D196B73ADB4844993DB7068ACD9724">
    <w:name w:val="88D196B73ADB4844993DB7068ACD9724"/>
  </w:style>
  <w:style w:type="paragraph" w:customStyle="1" w:styleId="DC636E5812F7407380EA7043D4123819">
    <w:name w:val="DC636E5812F7407380EA7043D4123819"/>
  </w:style>
  <w:style w:type="paragraph" w:customStyle="1" w:styleId="A35A3BD7C02F48C6812CA130A85181F6">
    <w:name w:val="A35A3BD7C02F48C6812CA130A85181F6"/>
  </w:style>
  <w:style w:type="paragraph" w:customStyle="1" w:styleId="FDBFF650B45B4E41BD68B91DFD2FEE9C">
    <w:name w:val="FDBFF650B45B4E41BD68B91DFD2FEE9C"/>
    <w:rsid w:val="004C6523"/>
  </w:style>
  <w:style w:type="paragraph" w:customStyle="1" w:styleId="A3C9DC72DEBC4F1AA2C5DFBF0E96B9C5">
    <w:name w:val="A3C9DC72DEBC4F1AA2C5DFBF0E96B9C5"/>
    <w:rsid w:val="004C6523"/>
  </w:style>
  <w:style w:type="paragraph" w:customStyle="1" w:styleId="3BE4B91B24844B58B736A228BCDD90D2">
    <w:name w:val="3BE4B91B24844B58B736A228BCDD90D2"/>
    <w:rsid w:val="004C6523"/>
  </w:style>
  <w:style w:type="paragraph" w:customStyle="1" w:styleId="31730720BA4F466D8E14218DABC43285">
    <w:name w:val="31730720BA4F466D8E14218DABC43285"/>
    <w:rsid w:val="004C6523"/>
  </w:style>
  <w:style w:type="paragraph" w:customStyle="1" w:styleId="73E9F1BAFCFE45E4AB53D45F9036CE40">
    <w:name w:val="73E9F1BAFCFE45E4AB53D45F9036CE40"/>
    <w:rsid w:val="004C6523"/>
  </w:style>
  <w:style w:type="paragraph" w:customStyle="1" w:styleId="62A57E1C00F54816BDC9A6D86FFD1E86">
    <w:name w:val="62A57E1C00F54816BDC9A6D86FFD1E86"/>
    <w:rsid w:val="004C6523"/>
  </w:style>
  <w:style w:type="paragraph" w:customStyle="1" w:styleId="EE8641E88B1E48DDB8C035242EC2F70D">
    <w:name w:val="EE8641E88B1E48DDB8C035242EC2F70D"/>
    <w:rsid w:val="004C6523"/>
  </w:style>
  <w:style w:type="paragraph" w:customStyle="1" w:styleId="DB03F8FA359A4922A2A5D13F82502055">
    <w:name w:val="DB03F8FA359A4922A2A5D13F82502055"/>
    <w:rsid w:val="004C6523"/>
  </w:style>
  <w:style w:type="paragraph" w:customStyle="1" w:styleId="A098A7A674AD42249077D7D9BC20BE80">
    <w:name w:val="A098A7A674AD42249077D7D9BC20BE80"/>
    <w:rsid w:val="004C6523"/>
  </w:style>
  <w:style w:type="paragraph" w:customStyle="1" w:styleId="AB576451ED464AABA9546EAD650FEA8D">
    <w:name w:val="AB576451ED464AABA9546EAD650FEA8D"/>
    <w:rsid w:val="004C6523"/>
  </w:style>
  <w:style w:type="paragraph" w:customStyle="1" w:styleId="7C5EE5177D644103B9D25A378AC9EA21">
    <w:name w:val="7C5EE5177D644103B9D25A378AC9EA21"/>
    <w:rsid w:val="004C6523"/>
  </w:style>
  <w:style w:type="paragraph" w:customStyle="1" w:styleId="020F1C3888BD4A8297C9A160D3D597AA">
    <w:name w:val="020F1C3888BD4A8297C9A160D3D597AA"/>
    <w:rsid w:val="004C6523"/>
  </w:style>
  <w:style w:type="paragraph" w:customStyle="1" w:styleId="CF3C187436F34BC38D640BEAB77648AF">
    <w:name w:val="CF3C187436F34BC38D640BEAB77648AF"/>
    <w:rsid w:val="004C6523"/>
  </w:style>
  <w:style w:type="paragraph" w:customStyle="1" w:styleId="8B18C5D8B5D24E3C9523EAC22C55768E">
    <w:name w:val="8B18C5D8B5D24E3C9523EAC22C55768E"/>
    <w:rsid w:val="004C6523"/>
  </w:style>
  <w:style w:type="paragraph" w:customStyle="1" w:styleId="921FA26E32794FEDBBD84A212BFB191E">
    <w:name w:val="921FA26E32794FEDBBD84A212BFB191E"/>
    <w:rsid w:val="004C6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EA4887-0C38-4B50-9131-D52CDD46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2021-02-18T21:26:00Z</dcterms:created>
  <dcterms:modified xsi:type="dcterms:W3CDTF">2021-02-19T23:56:00Z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